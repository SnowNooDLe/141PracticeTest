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C2" w:rsidRDefault="00752BC2" w:rsidP="00752BC2">
      <w:pPr>
        <w:pStyle w:val="Heading1"/>
        <w:rPr>
          <w:noProof/>
          <w:lang w:eastAsia="en-NZ"/>
        </w:rPr>
      </w:pPr>
      <w:r>
        <w:rPr>
          <w:noProof/>
          <w:lang w:eastAsia="en-NZ"/>
        </w:rPr>
        <w:t>IT141 Website Development Test</w:t>
      </w:r>
    </w:p>
    <w:p w:rsidR="009F384E" w:rsidRPr="009F384E" w:rsidRDefault="009F384E" w:rsidP="009F384E">
      <w:pPr>
        <w:rPr>
          <w:lang w:eastAsia="en-NZ"/>
        </w:rPr>
      </w:pPr>
    </w:p>
    <w:p w:rsidR="00A872B5" w:rsidRPr="00A872B5" w:rsidRDefault="009F384E" w:rsidP="00A872B5">
      <w:pPr>
        <w:rPr>
          <w:lang w:eastAsia="en-NZ"/>
        </w:rPr>
      </w:pPr>
      <w:r w:rsidRPr="009F384E">
        <w:rPr>
          <w:rFonts w:ascii="Arial" w:hAnsi="Arial" w:cs="Arial"/>
          <w:b/>
          <w:sz w:val="26"/>
          <w:szCs w:val="26"/>
          <w:lang w:eastAsia="en-NZ"/>
        </w:rPr>
        <w:t>Your name:</w:t>
      </w:r>
      <w:r>
        <w:rPr>
          <w:lang w:eastAsia="en-NZ"/>
        </w:rPr>
        <w:t xml:space="preserve"> ______________________________________________________</w:t>
      </w:r>
    </w:p>
    <w:p w:rsidR="00A872B5" w:rsidRDefault="00A872B5" w:rsidP="00A872B5">
      <w:pPr>
        <w:rPr>
          <w:lang w:eastAsia="en-NZ"/>
        </w:rPr>
      </w:pPr>
      <w:r w:rsidRPr="00A872B5">
        <w:rPr>
          <w:rFonts w:ascii="Arial" w:hAnsi="Arial" w:cs="Arial"/>
          <w:b/>
          <w:sz w:val="26"/>
          <w:szCs w:val="26"/>
          <w:lang w:eastAsia="en-NZ"/>
        </w:rPr>
        <w:t>Username</w:t>
      </w:r>
      <w:r w:rsidRPr="009F384E">
        <w:rPr>
          <w:rFonts w:ascii="Arial" w:hAnsi="Arial" w:cs="Arial"/>
          <w:b/>
          <w:sz w:val="26"/>
          <w:szCs w:val="26"/>
          <w:lang w:eastAsia="en-NZ"/>
        </w:rPr>
        <w:t>:</w:t>
      </w:r>
      <w:r w:rsidRPr="00A872B5">
        <w:rPr>
          <w:rFonts w:ascii="Arial" w:hAnsi="Arial" w:cs="Arial"/>
          <w:sz w:val="26"/>
          <w:szCs w:val="26"/>
          <w:lang w:eastAsia="en-NZ"/>
        </w:rPr>
        <w:t xml:space="preserve"> </w:t>
      </w:r>
      <w:r w:rsidRPr="00A872B5">
        <w:rPr>
          <w:rFonts w:ascii="Courier New" w:hAnsi="Courier New" w:cs="Courier New"/>
          <w:sz w:val="40"/>
          <w:szCs w:val="40"/>
          <w:lang w:eastAsia="en-NZ"/>
        </w:rPr>
        <w:t>Exam01</w:t>
      </w:r>
    </w:p>
    <w:p w:rsidR="00A872B5" w:rsidRPr="00A872B5" w:rsidRDefault="00A872B5" w:rsidP="00A872B5">
      <w:pPr>
        <w:rPr>
          <w:lang w:eastAsia="en-NZ"/>
        </w:rPr>
      </w:pPr>
      <w:r w:rsidRPr="00A872B5">
        <w:rPr>
          <w:rFonts w:ascii="Arial" w:hAnsi="Arial" w:cs="Arial"/>
          <w:b/>
          <w:sz w:val="26"/>
          <w:szCs w:val="26"/>
          <w:lang w:eastAsia="en-NZ"/>
        </w:rPr>
        <w:t>Password</w:t>
      </w:r>
      <w:r w:rsidRPr="009F384E">
        <w:rPr>
          <w:rFonts w:ascii="Arial" w:hAnsi="Arial" w:cs="Arial"/>
          <w:b/>
          <w:sz w:val="26"/>
          <w:szCs w:val="26"/>
          <w:lang w:eastAsia="en-NZ"/>
        </w:rPr>
        <w:t>:</w:t>
      </w:r>
      <w:r w:rsidRPr="00A872B5">
        <w:rPr>
          <w:rFonts w:ascii="Arial" w:hAnsi="Arial" w:cs="Arial"/>
          <w:sz w:val="26"/>
          <w:szCs w:val="26"/>
          <w:lang w:eastAsia="en-NZ"/>
        </w:rPr>
        <w:t xml:space="preserve"> </w:t>
      </w:r>
      <w:r w:rsidRPr="00A872B5">
        <w:rPr>
          <w:rFonts w:ascii="Courier New" w:hAnsi="Courier New" w:cs="Courier New"/>
          <w:sz w:val="40"/>
          <w:szCs w:val="40"/>
          <w:lang w:eastAsia="en-NZ"/>
        </w:rPr>
        <w:t>Im3dia4me</w:t>
      </w:r>
    </w:p>
    <w:p w:rsidR="00C550F6" w:rsidRPr="00695ADE" w:rsidRDefault="00C550F6" w:rsidP="00C550F6">
      <w:pPr>
        <w:pStyle w:val="Heading2"/>
        <w:rPr>
          <w:noProof/>
          <w:lang w:eastAsia="en-NZ"/>
        </w:rPr>
      </w:pPr>
      <w:r>
        <w:rPr>
          <w:noProof/>
          <w:lang w:eastAsia="en-NZ"/>
        </w:rPr>
        <w:t>Requirements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You should use techniques and principles shown in class.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Body text uses the Georgia font, falling back to Times New Roman.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 xml:space="preserve">Headings and navigation menus use the Century Gothic font, falling back to Tahoma. 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All menus should be created using lists, not just a group of hyperlinks.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The thumbnails of paintings above the “</w:t>
      </w:r>
      <w:r w:rsidRPr="00455FBC">
        <w:rPr>
          <w:noProof/>
          <w:lang w:eastAsia="en-NZ"/>
        </w:rPr>
        <w:t>Adele Bloch-Bauer</w:t>
      </w:r>
      <w:r>
        <w:rPr>
          <w:noProof/>
          <w:lang w:eastAsia="en-NZ"/>
        </w:rPr>
        <w:t>” heading are a menu (click a painting to view a page). The current painting in that menu has a 4px wide line under it coloured #</w:t>
      </w:r>
      <w:r w:rsidRPr="00AD382C">
        <w:rPr>
          <w:noProof/>
          <w:lang w:eastAsia="en-NZ"/>
        </w:rPr>
        <w:t>d4af37</w:t>
      </w:r>
      <w:r>
        <w:rPr>
          <w:noProof/>
          <w:lang w:eastAsia="en-NZ"/>
        </w:rPr>
        <w:t xml:space="preserve"> (gold).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The base font colour is dark grey (#444444).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The header is coloured #</w:t>
      </w:r>
      <w:r w:rsidRPr="00AD382C">
        <w:rPr>
          <w:noProof/>
          <w:lang w:eastAsia="en-NZ"/>
        </w:rPr>
        <w:t xml:space="preserve">d4af37 </w:t>
      </w:r>
      <w:r>
        <w:rPr>
          <w:noProof/>
          <w:lang w:eastAsia="en-NZ"/>
        </w:rPr>
        <w:t>(gold).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The main menu is coloured #</w:t>
      </w:r>
      <w:r w:rsidRPr="0032080F">
        <w:rPr>
          <w:noProof/>
          <w:lang w:eastAsia="en-NZ"/>
        </w:rPr>
        <w:t>adb3ad</w:t>
      </w:r>
      <w:r>
        <w:rPr>
          <w:noProof/>
          <w:lang w:eastAsia="en-NZ"/>
        </w:rPr>
        <w:t>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The bottom menu is coloured #666666.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The area around the main image is coloured #</w:t>
      </w:r>
      <w:r w:rsidR="0085113F">
        <w:rPr>
          <w:noProof/>
          <w:lang w:eastAsia="en-NZ"/>
        </w:rPr>
        <w:t>dedede</w:t>
      </w:r>
      <w:r>
        <w:rPr>
          <w:noProof/>
          <w:lang w:eastAsia="en-NZ"/>
        </w:rPr>
        <w:t>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 xml:space="preserve">When the mouse hovers over any navigation hyperlink the colour of the word(s) should change to </w:t>
      </w:r>
      <w:r w:rsidRPr="00E36DDE">
        <w:rPr>
          <w:noProof/>
          <w:lang w:eastAsia="en-NZ"/>
        </w:rPr>
        <w:t>#</w:t>
      </w:r>
      <w:r>
        <w:rPr>
          <w:noProof/>
          <w:lang w:eastAsia="en-NZ"/>
        </w:rPr>
        <w:t>ffff00 (yellow).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The colour of the current page in the main menu is #ffff00 (yellow).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All hyperlinks should go to the blank file “temp.html” (this is supplied in the folder).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You should estimate or work out font sizes, widths, amounts of white space, etc., that aren’t specified.</w:t>
      </w:r>
    </w:p>
    <w:p w:rsidR="00983F08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Check the screenshot carefully, looking for features that might not be pointed out here.</w:t>
      </w:r>
    </w:p>
    <w:p w:rsidR="00C550F6" w:rsidRDefault="00983F08" w:rsidP="00983F08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t>Your HTML and CSS should validate without errors.</w:t>
      </w:r>
    </w:p>
    <w:p w:rsidR="00C550F6" w:rsidRDefault="00C550F6" w:rsidP="00C550F6">
      <w:pPr>
        <w:pStyle w:val="Heading2"/>
        <w:rPr>
          <w:noProof/>
          <w:lang w:eastAsia="en-NZ"/>
        </w:rPr>
      </w:pPr>
      <w:r w:rsidRPr="000755BE">
        <w:rPr>
          <w:noProof/>
          <w:lang w:eastAsia="en-NZ"/>
        </w:rPr>
        <w:t>When you have completed the page</w:t>
      </w:r>
    </w:p>
    <w:p w:rsidR="00C550F6" w:rsidRDefault="00C550F6" w:rsidP="00C550F6">
      <w:pPr>
        <w:pStyle w:val="ListParagraph"/>
        <w:numPr>
          <w:ilvl w:val="0"/>
          <w:numId w:val="2"/>
        </w:numPr>
        <w:rPr>
          <w:noProof/>
          <w:lang w:eastAsia="en-NZ"/>
        </w:rPr>
      </w:pPr>
      <w:r>
        <w:rPr>
          <w:noProof/>
          <w:lang w:eastAsia="en-NZ"/>
        </w:rPr>
        <w:t>Rename the test folder like this: “your last name, your first name - IT141 Test”; e.g.:</w:t>
      </w:r>
      <w:r>
        <w:rPr>
          <w:noProof/>
          <w:lang w:eastAsia="en-NZ"/>
        </w:rPr>
        <w:br/>
        <w:t xml:space="preserve">        Jones, Bob - IT141 Test</w:t>
      </w:r>
    </w:p>
    <w:p w:rsidR="00A83AAB" w:rsidRDefault="00C550F6" w:rsidP="00C550F6">
      <w:pPr>
        <w:pStyle w:val="ListParagraph"/>
        <w:numPr>
          <w:ilvl w:val="0"/>
          <w:numId w:val="2"/>
        </w:numPr>
      </w:pPr>
      <w:r>
        <w:rPr>
          <w:noProof/>
          <w:lang w:eastAsia="en-NZ"/>
        </w:rPr>
        <w:t>Z</w:t>
      </w:r>
      <w:r w:rsidRPr="00EA03B0">
        <w:rPr>
          <w:noProof/>
          <w:lang w:eastAsia="en-NZ"/>
        </w:rPr>
        <w:t xml:space="preserve">ip up </w:t>
      </w:r>
      <w:r>
        <w:rPr>
          <w:noProof/>
          <w:lang w:eastAsia="en-NZ"/>
        </w:rPr>
        <w:t>the</w:t>
      </w:r>
      <w:r w:rsidRPr="00EA03B0">
        <w:rPr>
          <w:noProof/>
          <w:lang w:eastAsia="en-NZ"/>
        </w:rPr>
        <w:t xml:space="preserve"> </w:t>
      </w:r>
      <w:r w:rsidRPr="00EA03B0">
        <w:rPr>
          <w:i/>
          <w:noProof/>
          <w:lang w:eastAsia="en-NZ"/>
        </w:rPr>
        <w:t>whole folder</w:t>
      </w:r>
      <w:r w:rsidRPr="00EA03B0">
        <w:rPr>
          <w:noProof/>
          <w:lang w:eastAsia="en-NZ"/>
        </w:rPr>
        <w:t xml:space="preserve"> and upload the zipped file to the Moodle dropbox.</w:t>
      </w:r>
    </w:p>
    <w:p w:rsidR="009F384E" w:rsidRDefault="009F384E" w:rsidP="00C550F6">
      <w:pPr>
        <w:pStyle w:val="ListParagraph"/>
        <w:numPr>
          <w:ilvl w:val="0"/>
          <w:numId w:val="2"/>
        </w:numPr>
      </w:pPr>
      <w:r>
        <w:rPr>
          <w:noProof/>
          <w:lang w:eastAsia="en-NZ"/>
        </w:rPr>
        <w:t>Hand this form in on your way out.</w:t>
      </w:r>
    </w:p>
    <w:p w:rsidR="00445AA1" w:rsidRDefault="00445AA1">
      <w:pPr>
        <w:spacing w:after="160"/>
      </w:pPr>
      <w:r>
        <w:br w:type="page"/>
      </w:r>
    </w:p>
    <w:p w:rsidR="00445AA1" w:rsidRPr="00C94FB3" w:rsidRDefault="00760398" w:rsidP="00760398">
      <w:pPr>
        <w:spacing w:after="160"/>
      </w:pPr>
      <w:r>
        <w:rPr>
          <w:noProof/>
        </w:rPr>
        <w:lastRenderedPageBreak/>
        <w:drawing>
          <wp:inline distT="0" distB="0" distL="0" distR="0">
            <wp:extent cx="4772025" cy="9772650"/>
            <wp:effectExtent l="0" t="0" r="9525" b="0"/>
            <wp:docPr id="2" name="Picture 2" descr="H:\Documents\Courses\BCIT141\2017 Semester 1\Test\Test Files LG-C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ocuments\Courses\BCIT141\2017 Semester 1\Test\Test Files LG-C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AA1" w:rsidRPr="00C94FB3" w:rsidSect="00752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BC2" w:rsidRDefault="00752BC2" w:rsidP="00752BC2">
      <w:pPr>
        <w:spacing w:after="0" w:line="240" w:lineRule="auto"/>
      </w:pPr>
      <w:r>
        <w:separator/>
      </w:r>
    </w:p>
  </w:endnote>
  <w:endnote w:type="continuationSeparator" w:id="0">
    <w:p w:rsidR="00752BC2" w:rsidRDefault="00752BC2" w:rsidP="0075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BC2" w:rsidRDefault="00752BC2" w:rsidP="00752BC2">
      <w:pPr>
        <w:spacing w:after="0" w:line="240" w:lineRule="auto"/>
      </w:pPr>
      <w:r>
        <w:separator/>
      </w:r>
    </w:p>
  </w:footnote>
  <w:footnote w:type="continuationSeparator" w:id="0">
    <w:p w:rsidR="00752BC2" w:rsidRDefault="00752BC2" w:rsidP="00752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F38CD"/>
    <w:multiLevelType w:val="hybridMultilevel"/>
    <w:tmpl w:val="1624CC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F6"/>
    <w:rsid w:val="00044D3D"/>
    <w:rsid w:val="00132BCB"/>
    <w:rsid w:val="003879D2"/>
    <w:rsid w:val="004422B0"/>
    <w:rsid w:val="00445AA1"/>
    <w:rsid w:val="004A3A6D"/>
    <w:rsid w:val="00591810"/>
    <w:rsid w:val="005B08EF"/>
    <w:rsid w:val="005C301D"/>
    <w:rsid w:val="0062349E"/>
    <w:rsid w:val="006A7B38"/>
    <w:rsid w:val="00707548"/>
    <w:rsid w:val="00752BC2"/>
    <w:rsid w:val="00760398"/>
    <w:rsid w:val="0085113F"/>
    <w:rsid w:val="00857C9F"/>
    <w:rsid w:val="00944067"/>
    <w:rsid w:val="00983F08"/>
    <w:rsid w:val="009A6673"/>
    <w:rsid w:val="009F384E"/>
    <w:rsid w:val="00A83AAB"/>
    <w:rsid w:val="00A872B5"/>
    <w:rsid w:val="00B211F6"/>
    <w:rsid w:val="00B42A5F"/>
    <w:rsid w:val="00C550F6"/>
    <w:rsid w:val="00C94FB3"/>
    <w:rsid w:val="00D4302E"/>
    <w:rsid w:val="00DD0001"/>
    <w:rsid w:val="00E353C3"/>
    <w:rsid w:val="00E51C41"/>
    <w:rsid w:val="00F2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B4578-FB87-4760-961E-C24F219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2E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22B0"/>
    <w:pPr>
      <w:keepNext/>
      <w:keepLines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B0"/>
    <w:pPr>
      <w:keepNext/>
      <w:keepLines/>
      <w:spacing w:before="48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02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B0"/>
    <w:rPr>
      <w:rFonts w:ascii="Arial" w:eastAsiaTheme="majorEastAsia" w:hAnsi="Arial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3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22B0"/>
    <w:rPr>
      <w:rFonts w:ascii="Arial" w:eastAsiaTheme="majorEastAsia" w:hAnsi="Arial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2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4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49E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3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0F6"/>
    <w:pPr>
      <w:spacing w:before="120" w:after="120" w:line="240" w:lineRule="auto"/>
      <w:ind w:left="720"/>
    </w:pPr>
    <w:rPr>
      <w:rFonts w:ascii="Arial" w:eastAsia="SimSun" w:hAnsi="Arial"/>
    </w:rPr>
  </w:style>
  <w:style w:type="paragraph" w:styleId="Header">
    <w:name w:val="header"/>
    <w:basedOn w:val="Normal"/>
    <w:link w:val="HeaderChar"/>
    <w:uiPriority w:val="99"/>
    <w:unhideWhenUsed/>
    <w:rsid w:val="0075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C2"/>
  </w:style>
  <w:style w:type="paragraph" w:styleId="Footer">
    <w:name w:val="footer"/>
    <w:basedOn w:val="Normal"/>
    <w:link w:val="FooterChar"/>
    <w:uiPriority w:val="99"/>
    <w:unhideWhenUsed/>
    <w:rsid w:val="0075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lettc\Documents\Custom%20Office%20Templates\Chris'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Chris's Template.dotx</Template>
  <TotalTime>65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Bartlett</dc:creator>
  <cp:keywords/>
  <dc:description/>
  <cp:lastModifiedBy>Christopher Bartlett</cp:lastModifiedBy>
  <cp:revision>11</cp:revision>
  <cp:lastPrinted>2017-03-29T01:28:00Z</cp:lastPrinted>
  <dcterms:created xsi:type="dcterms:W3CDTF">2017-03-29T01:12:00Z</dcterms:created>
  <dcterms:modified xsi:type="dcterms:W3CDTF">2017-03-30T20:43:00Z</dcterms:modified>
</cp:coreProperties>
</file>